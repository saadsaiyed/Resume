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B700A" w14:textId="1270A2C0" w:rsidR="00C067C5" w:rsidRPr="00843164" w:rsidRDefault="00DE4F8B">
      <w:pPr>
        <w:pStyle w:val="Title"/>
      </w:pPr>
      <w:r>
        <w:t>Saad saiyed</w:t>
      </w:r>
    </w:p>
    <w:tbl>
      <w:tblPr>
        <w:tblStyle w:val="ResumeTable"/>
        <w:tblW w:w="5704" w:type="pct"/>
        <w:tblInd w:w="-1276" w:type="dxa"/>
        <w:tblCellMar>
          <w:left w:w="1656" w:type="dxa"/>
        </w:tblCellMar>
        <w:tblLook w:val="0620" w:firstRow="1" w:lastRow="0" w:firstColumn="0" w:lastColumn="0" w:noHBand="1" w:noVBand="1"/>
        <w:tblDescription w:val="Contact Info table"/>
      </w:tblPr>
      <w:tblGrid>
        <w:gridCol w:w="10349"/>
      </w:tblGrid>
      <w:tr w:rsidR="00260D3F" w:rsidRPr="00843164" w14:paraId="245549AF" w14:textId="77777777" w:rsidTr="00813A20">
        <w:trPr>
          <w:cnfStyle w:val="100000000000" w:firstRow="1" w:lastRow="0" w:firstColumn="0" w:lastColumn="0" w:oddVBand="0" w:evenVBand="0" w:oddHBand="0" w:evenHBand="0" w:firstRowFirstColumn="0" w:firstRowLastColumn="0" w:lastRowFirstColumn="0" w:lastRowLastColumn="0"/>
          <w:tblHeader/>
        </w:trPr>
        <w:tc>
          <w:tcPr>
            <w:tcW w:w="5000" w:type="pct"/>
          </w:tcPr>
          <w:p w14:paraId="3E46270F" w14:textId="6B52D917" w:rsidR="00260D3F" w:rsidRPr="00843164" w:rsidRDefault="00DE4F8B" w:rsidP="009D1E66">
            <w:pPr>
              <w:pStyle w:val="ContactInfo"/>
            </w:pPr>
            <w:r>
              <w:t xml:space="preserve">Toronto, Ontario </w:t>
            </w:r>
            <w:r w:rsidR="00260D3F" w:rsidRPr="00843164">
              <w:t>| </w:t>
            </w:r>
            <w:hyperlink r:id="rId10" w:history="1">
              <w:r w:rsidR="00425798" w:rsidRPr="00863474">
                <w:rPr>
                  <w:rStyle w:val="Hyperlink"/>
                </w:rPr>
                <w:t>Saadsaiyed7@gmail.com</w:t>
              </w:r>
            </w:hyperlink>
            <w:r w:rsidR="00425798">
              <w:t xml:space="preserve"> | </w:t>
            </w:r>
            <w:hyperlink r:id="rId11" w:history="1">
              <w:r w:rsidR="00BA2078" w:rsidRPr="00BA2078">
                <w:rPr>
                  <w:rStyle w:val="Hyperlink"/>
                </w:rPr>
                <w:t>Portfolio</w:t>
              </w:r>
            </w:hyperlink>
            <w:r w:rsidR="00DE44F7">
              <w:t xml:space="preserve"> </w:t>
            </w:r>
            <w:r w:rsidR="002924A6">
              <w:t>|</w:t>
            </w:r>
            <w:r>
              <w:t xml:space="preserve"> </w:t>
            </w:r>
            <w:hyperlink r:id="rId12" w:history="1">
              <w:r w:rsidRPr="00DE4F8B">
                <w:rPr>
                  <w:rStyle w:val="Hyperlink"/>
                </w:rPr>
                <w:t>GitHub</w:t>
              </w:r>
            </w:hyperlink>
            <w:r>
              <w:t xml:space="preserve"> </w:t>
            </w:r>
            <w:r w:rsidR="002924A6">
              <w:t>|</w:t>
            </w:r>
            <w:r>
              <w:t xml:space="preserve"> </w:t>
            </w:r>
            <w:hyperlink r:id="rId13" w:history="1">
              <w:r w:rsidRPr="00DE4F8B">
                <w:rPr>
                  <w:rStyle w:val="Hyperlink"/>
                </w:rPr>
                <w:t>LinkedIn</w:t>
              </w:r>
            </w:hyperlink>
          </w:p>
        </w:tc>
      </w:tr>
    </w:tbl>
    <w:sdt>
      <w:sdtPr>
        <w:alias w:val="Objective heading:"/>
        <w:tag w:val="Objective heading:"/>
        <w:id w:val="-1471434502"/>
        <w:placeholder>
          <w:docPart w:val="406E756D57DD41D4A9967C8DD4F547A7"/>
        </w:placeholder>
        <w:temporary/>
        <w:showingPlcHdr/>
        <w15:appearance w15:val="hidden"/>
      </w:sdtPr>
      <w:sdtEndPr/>
      <w:sdtContent>
        <w:p w14:paraId="76F8933D" w14:textId="77777777" w:rsidR="00C067C5" w:rsidRPr="00843164" w:rsidRDefault="00126049" w:rsidP="00783929">
          <w:pPr>
            <w:pStyle w:val="Heading1"/>
            <w:spacing w:before="240"/>
          </w:pPr>
          <w:r w:rsidRPr="00843164">
            <w:t>Objective</w:t>
          </w:r>
        </w:p>
      </w:sdtContent>
    </w:sdt>
    <w:tbl>
      <w:tblPr>
        <w:tblStyle w:val="ResumeTable"/>
        <w:tblW w:w="5703" w:type="pct"/>
        <w:tblInd w:w="-1276" w:type="dxa"/>
        <w:tblCellMar>
          <w:left w:w="1656" w:type="dxa"/>
        </w:tblCellMar>
        <w:tblLook w:val="0620" w:firstRow="1" w:lastRow="0" w:firstColumn="0" w:lastColumn="0" w:noHBand="1" w:noVBand="1"/>
        <w:tblDescription w:val="Objective table"/>
      </w:tblPr>
      <w:tblGrid>
        <w:gridCol w:w="10348"/>
      </w:tblGrid>
      <w:tr w:rsidR="00260D3F" w:rsidRPr="00843164" w14:paraId="57A5EFB8" w14:textId="77777777" w:rsidTr="006B3022">
        <w:trPr>
          <w:cnfStyle w:val="100000000000" w:firstRow="1" w:lastRow="0" w:firstColumn="0" w:lastColumn="0" w:oddVBand="0" w:evenVBand="0" w:oddHBand="0" w:evenHBand="0" w:firstRowFirstColumn="0" w:firstRowLastColumn="0" w:lastRowFirstColumn="0" w:lastRowLastColumn="0"/>
          <w:tblHeader/>
        </w:trPr>
        <w:tc>
          <w:tcPr>
            <w:tcW w:w="5000" w:type="pct"/>
          </w:tcPr>
          <w:p w14:paraId="3935951B" w14:textId="6E555C3B" w:rsidR="00260D3F" w:rsidRPr="00843164" w:rsidRDefault="00160C9D">
            <w:r w:rsidRPr="00160C9D">
              <w:t xml:space="preserve">Versatile Web Application Developer with </w:t>
            </w:r>
            <w:r>
              <w:t>2</w:t>
            </w:r>
            <w:r w:rsidRPr="00160C9D">
              <w:t xml:space="preserve"> </w:t>
            </w:r>
            <w:r>
              <w:t xml:space="preserve">years </w:t>
            </w:r>
            <w:r w:rsidRPr="00160C9D">
              <w:t>of handling full-stack development duties for</w:t>
            </w:r>
            <w:r>
              <w:t xml:space="preserve"> </w:t>
            </w:r>
            <w:r w:rsidRPr="00160C9D">
              <w:t>the Retail Industry, Management Service Industry and Technological Industry clients. Acquainted</w:t>
            </w:r>
            <w:r>
              <w:t xml:space="preserve"> </w:t>
            </w:r>
            <w:r w:rsidRPr="00160C9D">
              <w:t>with dominant programming languages, protocols, and platforms needed to launch successful web</w:t>
            </w:r>
            <w:r>
              <w:t xml:space="preserve"> </w:t>
            </w:r>
            <w:r w:rsidRPr="00160C9D">
              <w:t>applications. Adept at creating software that simultaneously pleases users, marketers and security</w:t>
            </w:r>
            <w:r>
              <w:t xml:space="preserve"> </w:t>
            </w:r>
            <w:r w:rsidRPr="00160C9D">
              <w:t xml:space="preserve">personnel. </w:t>
            </w:r>
            <w:r>
              <w:t xml:space="preserve">Well versed with security best practices and </w:t>
            </w:r>
            <w:r w:rsidR="00481282">
              <w:t xml:space="preserve">known </w:t>
            </w:r>
            <w:r>
              <w:t>vulnerabilities. Also have experience with strategical steps and checks for OWASP Top 10 list of protection of Networks and Products.</w:t>
            </w:r>
          </w:p>
        </w:tc>
      </w:tr>
    </w:tbl>
    <w:sdt>
      <w:sdtPr>
        <w:alias w:val="Skills &amp; Abilities heading:"/>
        <w:tag w:val="Skills &amp; Abilities heading:"/>
        <w:id w:val="-1758198345"/>
        <w:placeholder>
          <w:docPart w:val="6233C302F09D4C7BB2015D010222651E"/>
        </w:placeholder>
        <w:temporary/>
        <w:showingPlcHdr/>
        <w15:appearance w15:val="hidden"/>
      </w:sdtPr>
      <w:sdtEndPr/>
      <w:sdtContent>
        <w:p w14:paraId="13EA478E" w14:textId="77777777" w:rsidR="00126049" w:rsidRPr="00843164" w:rsidRDefault="00126049" w:rsidP="002563E8">
          <w:pPr>
            <w:pStyle w:val="Heading1"/>
          </w:pPr>
          <w:r w:rsidRPr="00160C9D">
            <w:t>Skills &amp; Abilities</w:t>
          </w:r>
        </w:p>
      </w:sdtContent>
    </w:sdt>
    <w:tbl>
      <w:tblPr>
        <w:tblStyle w:val="ResumeTable"/>
        <w:tblW w:w="5703" w:type="pct"/>
        <w:tblInd w:w="-1276" w:type="dxa"/>
        <w:tblCellMar>
          <w:left w:w="1656" w:type="dxa"/>
        </w:tblCellMar>
        <w:tblLook w:val="04A0" w:firstRow="1" w:lastRow="0" w:firstColumn="1" w:lastColumn="0" w:noHBand="0" w:noVBand="1"/>
        <w:tblDescription w:val="Skills and Abilities table"/>
      </w:tblPr>
      <w:tblGrid>
        <w:gridCol w:w="10348"/>
      </w:tblGrid>
      <w:tr w:rsidR="00260D3F" w:rsidRPr="00843164" w14:paraId="13372ECD" w14:textId="77777777" w:rsidTr="002D7AE0">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DEC6ECE" w14:textId="77777777" w:rsidR="00864387" w:rsidRDefault="00B41AE8" w:rsidP="00F671F4">
            <w:r w:rsidRPr="002C6A3E">
              <w:rPr>
                <w:b/>
                <w:bCs/>
              </w:rPr>
              <w:t>Technologies</w:t>
            </w:r>
            <w:r>
              <w:t>:</w:t>
            </w:r>
            <w:r w:rsidR="00F671F4">
              <w:t xml:space="preserve"> </w:t>
            </w:r>
          </w:p>
          <w:p w14:paraId="0416458A" w14:textId="5E9CBC30" w:rsidR="00260D3F" w:rsidRDefault="00F671F4" w:rsidP="00F671F4">
            <w:r>
              <w:t xml:space="preserve">AWS (1y), Git </w:t>
            </w:r>
            <w:r w:rsidR="00A232EB">
              <w:t xml:space="preserve">- </w:t>
            </w:r>
            <w:r w:rsidR="00806BB6">
              <w:t>GitHub (Less than 1</w:t>
            </w:r>
            <w:r w:rsidR="00A232EB">
              <w:t>y</w:t>
            </w:r>
            <w:r w:rsidR="00806BB6">
              <w:t xml:space="preserve">), </w:t>
            </w:r>
            <w:r w:rsidR="00A232EB">
              <w:t xml:space="preserve">Full-Stack Application Development (1y), REST APIs (1y), MVC (1y), </w:t>
            </w:r>
            <w:r>
              <w:t>User Interface (UI) (2</w:t>
            </w:r>
            <w:r w:rsidR="00A232EB">
              <w:t>y</w:t>
            </w:r>
            <w:r>
              <w:t>), Unity (</w:t>
            </w:r>
            <w:r w:rsidR="004B29BF">
              <w:t>Less than 1</w:t>
            </w:r>
            <w:r w:rsidR="00A232EB">
              <w:t>y</w:t>
            </w:r>
            <w:r>
              <w:t xml:space="preserve">), </w:t>
            </w:r>
          </w:p>
          <w:p w14:paraId="44A08F0D" w14:textId="77777777" w:rsidR="00864387" w:rsidRDefault="00B41AE8" w:rsidP="00843164">
            <w:r w:rsidRPr="002C6A3E">
              <w:rPr>
                <w:b/>
                <w:bCs/>
              </w:rPr>
              <w:t>Technical Languages</w:t>
            </w:r>
            <w:r w:rsidR="00857475" w:rsidRPr="002C6A3E">
              <w:rPr>
                <w:b/>
                <w:bCs/>
              </w:rPr>
              <w:t xml:space="preserve"> / Libraries</w:t>
            </w:r>
            <w:r w:rsidR="00864387">
              <w:rPr>
                <w:b/>
                <w:bCs/>
              </w:rPr>
              <w:t xml:space="preserve"> / Frameworks</w:t>
            </w:r>
            <w:r>
              <w:t>:</w:t>
            </w:r>
            <w:r w:rsidR="00F671F4">
              <w:t xml:space="preserve"> </w:t>
            </w:r>
          </w:p>
          <w:p w14:paraId="1DC7C0AB" w14:textId="452BDE7A" w:rsidR="00B41AE8" w:rsidRPr="00843164" w:rsidRDefault="004B29BF" w:rsidP="00843164">
            <w:r>
              <w:t xml:space="preserve">HTML5 (3y), </w:t>
            </w:r>
            <w:r w:rsidR="00F671F4">
              <w:t>CSS (3</w:t>
            </w:r>
            <w:r w:rsidR="00A232EB">
              <w:t>y</w:t>
            </w:r>
            <w:r w:rsidR="00F671F4">
              <w:t>), JavaScript (3</w:t>
            </w:r>
            <w:r w:rsidR="00A232EB">
              <w:t>y</w:t>
            </w:r>
            <w:r w:rsidR="00F671F4">
              <w:t>), React</w:t>
            </w:r>
            <w:r w:rsidR="00864387">
              <w:t>.js</w:t>
            </w:r>
            <w:r w:rsidR="00F671F4">
              <w:t xml:space="preserve"> (1</w:t>
            </w:r>
            <w:r w:rsidR="00A232EB">
              <w:t>y</w:t>
            </w:r>
            <w:r w:rsidR="00F671F4">
              <w:t>), Node.js (1</w:t>
            </w:r>
            <w:r w:rsidR="00A232EB">
              <w:t>y</w:t>
            </w:r>
            <w:r w:rsidR="00F671F4">
              <w:t>), MySQL (</w:t>
            </w:r>
            <w:r w:rsidR="00864387">
              <w:t>2</w:t>
            </w:r>
            <w:r w:rsidR="00A232EB">
              <w:t>y</w:t>
            </w:r>
            <w:r w:rsidR="00F671F4">
              <w:t>)</w:t>
            </w:r>
            <w:r w:rsidR="00864387">
              <w:t>, PHP (2y)</w:t>
            </w:r>
            <w:r>
              <w:t>, C/C++ (</w:t>
            </w:r>
            <w:r w:rsidR="00864387">
              <w:t>1</w:t>
            </w:r>
            <w:r>
              <w:t>y), Java (1y)</w:t>
            </w:r>
            <w:r w:rsidR="00B43873">
              <w:t xml:space="preserve">, </w:t>
            </w:r>
            <w:r w:rsidR="00864387">
              <w:t xml:space="preserve">Python (Less than 1y), </w:t>
            </w:r>
            <w:r w:rsidR="00B43873">
              <w:t>C# (Less than 1y)</w:t>
            </w:r>
          </w:p>
        </w:tc>
      </w:tr>
    </w:tbl>
    <w:sdt>
      <w:sdtPr>
        <w:alias w:val="Experience heading:"/>
        <w:tag w:val="Experience heading:"/>
        <w:id w:val="899876606"/>
        <w:placeholder>
          <w:docPart w:val="DE887043920F49C895A73E4081A07275"/>
        </w:placeholder>
        <w:temporary/>
        <w:showingPlcHdr/>
        <w15:appearance w15:val="hidden"/>
      </w:sdtPr>
      <w:sdtEndPr/>
      <w:sdtContent>
        <w:p w14:paraId="470B174F" w14:textId="77777777" w:rsidR="00843164" w:rsidRPr="00843164" w:rsidRDefault="00843164" w:rsidP="00843164">
          <w:pPr>
            <w:pStyle w:val="Heading1"/>
          </w:pPr>
          <w:r w:rsidRPr="00843164">
            <w:t>Experience</w:t>
          </w:r>
        </w:p>
      </w:sdtContent>
    </w:sdt>
    <w:tbl>
      <w:tblPr>
        <w:tblStyle w:val="ResumeTable"/>
        <w:tblW w:w="4843" w:type="pct"/>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Description w:val="Experience table"/>
      </w:tblPr>
      <w:tblGrid>
        <w:gridCol w:w="8787"/>
      </w:tblGrid>
      <w:tr w:rsidR="00AD6190" w:rsidRPr="00843164" w14:paraId="6DBC54AF" w14:textId="77777777" w:rsidTr="00EF03A7">
        <w:trPr>
          <w:cnfStyle w:val="100000000000" w:firstRow="1" w:lastRow="0" w:firstColumn="0" w:lastColumn="0" w:oddVBand="0" w:evenVBand="0" w:oddHBand="0" w:evenHBand="0" w:firstRowFirstColumn="0" w:firstRowLastColumn="0" w:lastRowFirstColumn="0" w:lastRowLastColumn="0"/>
          <w:trHeight w:val="4030"/>
          <w:tblHeader/>
        </w:trPr>
        <w:tc>
          <w:tcPr>
            <w:tcW w:w="5000" w:type="pct"/>
            <w:tcBorders>
              <w:tl2br w:val="none" w:sz="0" w:space="0" w:color="auto"/>
              <w:tr2bl w:val="none" w:sz="0" w:space="0" w:color="auto"/>
            </w:tcBorders>
          </w:tcPr>
          <w:p w14:paraId="02F8D481" w14:textId="1EFCF976" w:rsidR="00AD6190" w:rsidRDefault="00AD6190" w:rsidP="00297EBC">
            <w:r>
              <w:lastRenderedPageBreak/>
              <w:t>May 2020 – Present</w:t>
            </w:r>
          </w:p>
          <w:p w14:paraId="3DE0DF31" w14:textId="21563340" w:rsidR="00AD6190" w:rsidRPr="00BE446D" w:rsidRDefault="00AD6190" w:rsidP="00297EBC">
            <w:pPr>
              <w:rPr>
                <w:b/>
                <w:bCs/>
              </w:rPr>
            </w:pPr>
            <w:r w:rsidRPr="00BE446D">
              <w:rPr>
                <w:b/>
                <w:bCs/>
              </w:rPr>
              <w:t>Full Stack Developer, </w:t>
            </w:r>
            <w:r w:rsidRPr="000B1C46">
              <w:rPr>
                <w:rStyle w:val="Emphasis"/>
              </w:rPr>
              <w:t>Trade Technocrats Ltd.</w:t>
            </w:r>
          </w:p>
          <w:p w14:paraId="7CADE83D" w14:textId="77777777" w:rsidR="00AD6190" w:rsidRDefault="00AD6190" w:rsidP="00297EBC">
            <w:pPr>
              <w:pStyle w:val="ListBullet"/>
            </w:pPr>
            <w:r>
              <w:t>The Stack I used for this position was Node.js with Express.js framework, React.js, Redux (Stage-management) and MongoDB (Database-management)</w:t>
            </w:r>
          </w:p>
          <w:p w14:paraId="18D17BB3" w14:textId="77777777" w:rsidR="00AD6190" w:rsidRDefault="00AD6190" w:rsidP="00297EBC">
            <w:pPr>
              <w:pStyle w:val="ListBullet"/>
            </w:pPr>
            <w:r>
              <w:t>Node.js and Express.js combined provides more flexibility to introduce middleware’s and also the code is really easy to write as well as to understand it.</w:t>
            </w:r>
          </w:p>
          <w:p w14:paraId="419C9108" w14:textId="77777777" w:rsidR="00AD6190" w:rsidRDefault="00AD6190" w:rsidP="00AD6190">
            <w:pPr>
              <w:pStyle w:val="ListBullet"/>
              <w:numPr>
                <w:ilvl w:val="0"/>
                <w:numId w:val="0"/>
              </w:numPr>
              <w:ind w:left="101" w:hanging="101"/>
            </w:pPr>
          </w:p>
          <w:p w14:paraId="226C8C36" w14:textId="77777777" w:rsidR="00AD6190" w:rsidRDefault="00AD6190" w:rsidP="00AD6190">
            <w:r>
              <w:t>December 2020 – May 2021</w:t>
            </w:r>
          </w:p>
          <w:p w14:paraId="394BA7FE" w14:textId="30FB7FC4" w:rsidR="00AD6190" w:rsidRPr="00BE446D" w:rsidRDefault="00C550B7" w:rsidP="00AD6190">
            <w:pPr>
              <w:rPr>
                <w:b/>
                <w:bCs/>
              </w:rPr>
            </w:pPr>
            <w:r w:rsidRPr="00BE446D">
              <w:rPr>
                <w:b/>
                <w:bCs/>
              </w:rPr>
              <w:t>WordPress Designer / Web Developer</w:t>
            </w:r>
            <w:r w:rsidR="00AD6190" w:rsidRPr="00BE446D">
              <w:rPr>
                <w:b/>
                <w:bCs/>
              </w:rPr>
              <w:t>, </w:t>
            </w:r>
            <w:r w:rsidRPr="000B1C46">
              <w:rPr>
                <w:rStyle w:val="Emphasis"/>
              </w:rPr>
              <w:t>Etplue Management</w:t>
            </w:r>
          </w:p>
          <w:p w14:paraId="44E391FB" w14:textId="77777777" w:rsidR="00AD6190" w:rsidRDefault="00CD6484" w:rsidP="00EF03A7">
            <w:pPr>
              <w:pStyle w:val="ListBullet"/>
              <w:numPr>
                <w:ilvl w:val="0"/>
                <w:numId w:val="0"/>
              </w:numPr>
            </w:pPr>
            <w:r>
              <w:t>The experience at Etplue Management really had an amazing impact on my life. By working</w:t>
            </w:r>
            <w:r w:rsidR="00EF03A7">
              <w:t xml:space="preserve"> </w:t>
            </w:r>
            <w:r>
              <w:t xml:space="preserve">for Etplue, at the same time working at Cyber-Security Umbrella as well as at Trade Technocrats Ltd. </w:t>
            </w:r>
            <w:r w:rsidR="000F6ECC">
              <w:t>m</w:t>
            </w:r>
            <w:r>
              <w:t>ade me realize that there is no limit to the potential of an individual</w:t>
            </w:r>
            <w:r w:rsidR="00EF03A7">
              <w:t xml:space="preserve">. This was one of my most crucial life moment where I burnt myself and expected nothing in </w:t>
            </w:r>
            <w:r w:rsidR="000F6ECC">
              <w:t>return</w:t>
            </w:r>
            <w:r w:rsidR="00EF03A7">
              <w:t>. Well, what I squeezed from it was priceless.</w:t>
            </w:r>
          </w:p>
          <w:p w14:paraId="44113178" w14:textId="77777777" w:rsidR="000F6ECC" w:rsidRDefault="000F6ECC" w:rsidP="00EF03A7">
            <w:pPr>
              <w:pStyle w:val="ListBullet"/>
              <w:numPr>
                <w:ilvl w:val="0"/>
                <w:numId w:val="0"/>
              </w:numPr>
            </w:pPr>
          </w:p>
          <w:p w14:paraId="51B582E9" w14:textId="1FABA9E4" w:rsidR="000F6ECC" w:rsidRDefault="000F6ECC" w:rsidP="00EF03A7">
            <w:pPr>
              <w:pStyle w:val="ListBullet"/>
              <w:numPr>
                <w:ilvl w:val="0"/>
                <w:numId w:val="0"/>
              </w:numPr>
            </w:pPr>
            <w:r>
              <w:t>The job roles were to deliver client-facing websites to different business owner</w:t>
            </w:r>
            <w:r w:rsidR="007127EA">
              <w:t>s</w:t>
            </w:r>
            <w:r>
              <w:t xml:space="preserve"> and help them grow their business </w:t>
            </w:r>
            <w:r w:rsidR="007127EA">
              <w:t>with the use of</w:t>
            </w:r>
            <w:r>
              <w:t xml:space="preserve"> technology.</w:t>
            </w:r>
          </w:p>
          <w:p w14:paraId="38802223" w14:textId="77777777" w:rsidR="000F6ECC" w:rsidRDefault="000F6ECC" w:rsidP="00EF03A7">
            <w:pPr>
              <w:pStyle w:val="ListBullet"/>
              <w:numPr>
                <w:ilvl w:val="0"/>
                <w:numId w:val="0"/>
              </w:numPr>
            </w:pPr>
            <w:r>
              <w:t>WordPress was used certainly for almost all of the business as it was easier for non-technical individuals</w:t>
            </w:r>
            <w:r w:rsidR="007127EA">
              <w:t xml:space="preserve"> to manage their site</w:t>
            </w:r>
            <w:r>
              <w:t>.</w:t>
            </w:r>
          </w:p>
          <w:p w14:paraId="78034437" w14:textId="594B98C1" w:rsidR="007127EA" w:rsidRDefault="007127EA" w:rsidP="00EF03A7">
            <w:pPr>
              <w:pStyle w:val="ListBullet"/>
              <w:numPr>
                <w:ilvl w:val="0"/>
                <w:numId w:val="0"/>
              </w:numPr>
            </w:pPr>
            <w:r>
              <w:t>Providing service to setup and manage ‘Google My Business’ profiles and creating ads which highlights client’s services or products.</w:t>
            </w:r>
          </w:p>
          <w:p w14:paraId="283D27F5" w14:textId="29B2A7CF" w:rsidR="007127EA" w:rsidRDefault="007127EA" w:rsidP="00EF03A7">
            <w:pPr>
              <w:pStyle w:val="ListBullet"/>
              <w:numPr>
                <w:ilvl w:val="0"/>
                <w:numId w:val="0"/>
              </w:numPr>
            </w:pPr>
            <w:r>
              <w:t>From developing a website to choosing best hosting plans fit for their requirement till making their website live, everything was verified.</w:t>
            </w:r>
          </w:p>
          <w:p w14:paraId="45DC8997" w14:textId="38973415" w:rsidR="00481282" w:rsidRDefault="00481282" w:rsidP="00EF03A7">
            <w:pPr>
              <w:pStyle w:val="ListBullet"/>
              <w:numPr>
                <w:ilvl w:val="0"/>
                <w:numId w:val="0"/>
              </w:numPr>
            </w:pPr>
          </w:p>
          <w:p w14:paraId="6816D507" w14:textId="7881997D" w:rsidR="00481282" w:rsidRDefault="00481282" w:rsidP="00481282">
            <w:r>
              <w:t>November</w:t>
            </w:r>
            <w:r>
              <w:t xml:space="preserve"> 2020 – May 2021</w:t>
            </w:r>
          </w:p>
          <w:p w14:paraId="4EF75E89" w14:textId="0B43061C" w:rsidR="00481282" w:rsidRPr="00BE446D" w:rsidRDefault="00B3531E" w:rsidP="00481282">
            <w:pPr>
              <w:rPr>
                <w:b/>
                <w:bCs/>
              </w:rPr>
            </w:pPr>
            <w:r w:rsidRPr="00BE446D">
              <w:rPr>
                <w:b/>
                <w:bCs/>
              </w:rPr>
              <w:t xml:space="preserve">Cybersecurity Analyst / Penetration Tester </w:t>
            </w:r>
            <w:r w:rsidRPr="00BE446D">
              <w:rPr>
                <w:b/>
                <w:bCs/>
              </w:rPr>
              <w:t>Intern</w:t>
            </w:r>
            <w:r w:rsidR="00481282" w:rsidRPr="00BE446D">
              <w:rPr>
                <w:b/>
                <w:bCs/>
              </w:rPr>
              <w:t>, </w:t>
            </w:r>
            <w:r w:rsidR="00E21B0F">
              <w:rPr>
                <w:rStyle w:val="Emphasis"/>
              </w:rPr>
              <w:t>Cybersecurity Umbrella Corp</w:t>
            </w:r>
          </w:p>
          <w:p w14:paraId="02F28451" w14:textId="77777777" w:rsidR="00481282" w:rsidRDefault="00481282" w:rsidP="00481282">
            <w:pPr>
              <w:pStyle w:val="ListBullet"/>
              <w:numPr>
                <w:ilvl w:val="0"/>
                <w:numId w:val="0"/>
              </w:numPr>
            </w:pPr>
            <w:r>
              <w:t>The experience at Etplue Management really had an amazing impact on my life. By working for Etplue, at the same time working at Cyber-Security Umbrella as well as at Trade Technocrats Ltd. made me realize that there is no limit to the potential of an individual. This was one of my most crucial life moment where I burnt myself and expected nothing in return. Well, what I squeezed from it was priceless.</w:t>
            </w:r>
          </w:p>
          <w:p w14:paraId="2CCAC309" w14:textId="77777777" w:rsidR="00481282" w:rsidRDefault="00481282" w:rsidP="00481282">
            <w:pPr>
              <w:pStyle w:val="ListBullet"/>
              <w:numPr>
                <w:ilvl w:val="0"/>
                <w:numId w:val="0"/>
              </w:numPr>
            </w:pPr>
          </w:p>
          <w:p w14:paraId="79A8FF2B" w14:textId="77777777" w:rsidR="00481282" w:rsidRDefault="00481282" w:rsidP="00481282">
            <w:pPr>
              <w:pStyle w:val="ListBullet"/>
              <w:numPr>
                <w:ilvl w:val="0"/>
                <w:numId w:val="0"/>
              </w:numPr>
            </w:pPr>
            <w:r>
              <w:t>The job roles were to deliver client-facing websites to different business owners and help them grow their business with the use of technology.</w:t>
            </w:r>
          </w:p>
          <w:p w14:paraId="63520FBA" w14:textId="77777777" w:rsidR="00481282" w:rsidRDefault="00481282" w:rsidP="00481282">
            <w:pPr>
              <w:pStyle w:val="ListBullet"/>
              <w:numPr>
                <w:ilvl w:val="0"/>
                <w:numId w:val="0"/>
              </w:numPr>
            </w:pPr>
            <w:r>
              <w:t>WordPress was used certainly for almost all of the business as it was easier for non-technical individuals to manage their site.</w:t>
            </w:r>
          </w:p>
          <w:p w14:paraId="5E323D31" w14:textId="77777777" w:rsidR="00481282" w:rsidRDefault="00481282" w:rsidP="00481282">
            <w:pPr>
              <w:pStyle w:val="ListBullet"/>
              <w:numPr>
                <w:ilvl w:val="0"/>
                <w:numId w:val="0"/>
              </w:numPr>
            </w:pPr>
            <w:r>
              <w:t>Providing service to setup and manage ‘Google My Business’ profiles and creating ads which highlights client’s services or products.</w:t>
            </w:r>
          </w:p>
          <w:p w14:paraId="48626CD9" w14:textId="77777777" w:rsidR="00481282" w:rsidRDefault="00481282" w:rsidP="00481282">
            <w:pPr>
              <w:pStyle w:val="ListBullet"/>
              <w:numPr>
                <w:ilvl w:val="0"/>
                <w:numId w:val="0"/>
              </w:numPr>
            </w:pPr>
            <w:r>
              <w:t>From developing a website to choosing best hosting plans fit for their requirement till making their website live, everything was verified.</w:t>
            </w:r>
          </w:p>
          <w:p w14:paraId="1BB5D562" w14:textId="77777777" w:rsidR="00481282" w:rsidRPr="00481282" w:rsidRDefault="00481282" w:rsidP="00EF03A7">
            <w:pPr>
              <w:pStyle w:val="ListBullet"/>
              <w:numPr>
                <w:ilvl w:val="0"/>
                <w:numId w:val="0"/>
              </w:numPr>
              <w:rPr>
                <w:b/>
                <w:bCs/>
              </w:rPr>
            </w:pPr>
          </w:p>
          <w:p w14:paraId="76DF408D" w14:textId="70BD4641" w:rsidR="000E4558" w:rsidRPr="00982467" w:rsidRDefault="000E4558" w:rsidP="00EF03A7">
            <w:pPr>
              <w:pStyle w:val="ListBullet"/>
              <w:numPr>
                <w:ilvl w:val="0"/>
                <w:numId w:val="0"/>
              </w:numPr>
              <w:rPr>
                <w:lang w:val="en-CA"/>
              </w:rPr>
            </w:pPr>
          </w:p>
        </w:tc>
      </w:tr>
    </w:tbl>
    <w:sdt>
      <w:sdtPr>
        <w:alias w:val="Education heading:"/>
        <w:tag w:val="Education heading:"/>
        <w:id w:val="989682148"/>
        <w:placeholder>
          <w:docPart w:val="EFD6F01D124E4C5FB3BD2B3EBA8EEB35"/>
        </w:placeholder>
        <w:temporary/>
        <w:showingPlcHdr/>
        <w15:appearance w15:val="hidden"/>
      </w:sdtPr>
      <w:sdtEndPr/>
      <w:sdtContent>
        <w:p w14:paraId="15AF5649" w14:textId="77777777" w:rsidR="00843164" w:rsidRPr="00843164" w:rsidRDefault="00843164" w:rsidP="00843164">
          <w:pPr>
            <w:pStyle w:val="Heading1"/>
          </w:pPr>
          <w:r w:rsidRPr="00843164">
            <w:t>Education</w:t>
          </w:r>
        </w:p>
      </w:sdtContent>
    </w:sdt>
    <w:tbl>
      <w:tblPr>
        <w:tblStyle w:val="ResumeTable"/>
        <w:tblW w:w="5000" w:type="pct"/>
        <w:tblLook w:val="0620" w:firstRow="1" w:lastRow="0" w:firstColumn="0" w:lastColumn="0" w:noHBand="1" w:noVBand="1"/>
        <w:tblDescription w:val="Education table"/>
      </w:tblPr>
      <w:tblGrid>
        <w:gridCol w:w="1657"/>
        <w:gridCol w:w="7415"/>
      </w:tblGrid>
      <w:tr w:rsidR="00843164" w:rsidRPr="00843164" w14:paraId="56771854"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14:paraId="028DEC1D" w14:textId="66F59775" w:rsidR="00843164" w:rsidRPr="00843164" w:rsidRDefault="00982467" w:rsidP="00297EBC">
            <w:pPr>
              <w:pStyle w:val="Date"/>
            </w:pPr>
            <w:r>
              <w:t>September 2018 – June 2021</w:t>
            </w:r>
          </w:p>
        </w:tc>
        <w:tc>
          <w:tcPr>
            <w:tcW w:w="4087" w:type="pct"/>
          </w:tcPr>
          <w:p w14:paraId="19A7D3DA" w14:textId="239FBFE6" w:rsidR="00843164" w:rsidRPr="00843164" w:rsidRDefault="002C5A56" w:rsidP="00297EBC">
            <w:r w:rsidRPr="006D4D15">
              <w:rPr>
                <w:b/>
                <w:bCs/>
              </w:rPr>
              <w:t>Diploma in Computer Science</w:t>
            </w:r>
            <w:r w:rsidR="007D18F8" w:rsidRPr="006D4D15">
              <w:rPr>
                <w:b/>
                <w:bCs/>
              </w:rPr>
              <w:t xml:space="preserve"> - </w:t>
            </w:r>
            <w:r w:rsidRPr="006D4D15">
              <w:rPr>
                <w:b/>
                <w:bCs/>
              </w:rPr>
              <w:t>Regina, Saskatchewan, Canada</w:t>
            </w:r>
            <w:r w:rsidR="00843164" w:rsidRPr="006D4D15">
              <w:rPr>
                <w:b/>
                <w:bCs/>
              </w:rPr>
              <w:t>,</w:t>
            </w:r>
            <w:r w:rsidR="00843164" w:rsidRPr="00843164">
              <w:t> </w:t>
            </w:r>
            <w:r>
              <w:rPr>
                <w:rStyle w:val="Emphasis"/>
              </w:rPr>
              <w:t xml:space="preserve">University </w:t>
            </w:r>
            <w:r w:rsidR="00AF7D23">
              <w:rPr>
                <w:rStyle w:val="Emphasis"/>
              </w:rPr>
              <w:t>of</w:t>
            </w:r>
            <w:r>
              <w:rPr>
                <w:rStyle w:val="Emphasis"/>
              </w:rPr>
              <w:t xml:space="preserve"> R</w:t>
            </w:r>
            <w:r w:rsidR="007D2CA4">
              <w:rPr>
                <w:rStyle w:val="Emphasis"/>
              </w:rPr>
              <w:t>e</w:t>
            </w:r>
            <w:r>
              <w:rPr>
                <w:rStyle w:val="Emphasis"/>
              </w:rPr>
              <w:t>gina</w:t>
            </w:r>
          </w:p>
        </w:tc>
      </w:tr>
    </w:tbl>
    <w:p w14:paraId="31ED3FF5" w14:textId="047E0E45" w:rsidR="00126049" w:rsidRPr="00843164" w:rsidRDefault="00D510F5" w:rsidP="002563E8">
      <w:pPr>
        <w:pStyle w:val="Heading1"/>
      </w:pPr>
      <w:r>
        <w:t>Personal projects</w:t>
      </w:r>
    </w:p>
    <w:tbl>
      <w:tblPr>
        <w:tblStyle w:val="ResumeTable"/>
        <w:tblW w:w="5782" w:type="pct"/>
        <w:tblInd w:w="-1418" w:type="dxa"/>
        <w:tblCellMar>
          <w:left w:w="1656" w:type="dxa"/>
        </w:tblCellMar>
        <w:tblLook w:val="0620" w:firstRow="1" w:lastRow="0" w:firstColumn="0" w:lastColumn="0" w:noHBand="1" w:noVBand="1"/>
        <w:tblDescription w:val="Communication table"/>
      </w:tblPr>
      <w:tblGrid>
        <w:gridCol w:w="10491"/>
      </w:tblGrid>
      <w:tr w:rsidR="00260D3F" w:rsidRPr="00843164" w14:paraId="335DB6E2" w14:textId="77777777" w:rsidTr="009D09A6">
        <w:trPr>
          <w:cnfStyle w:val="100000000000" w:firstRow="1" w:lastRow="0" w:firstColumn="0" w:lastColumn="0" w:oddVBand="0" w:evenVBand="0" w:oddHBand="0" w:evenHBand="0" w:firstRowFirstColumn="0" w:firstRowLastColumn="0" w:lastRowFirstColumn="0" w:lastRowLastColumn="0"/>
          <w:tblHeader/>
        </w:trPr>
        <w:tc>
          <w:tcPr>
            <w:tcW w:w="5000" w:type="pct"/>
          </w:tcPr>
          <w:p w14:paraId="73096282" w14:textId="77777777" w:rsidR="00260D3F" w:rsidRDefault="009D09A6" w:rsidP="00126049">
            <w:pPr>
              <w:rPr>
                <w:b/>
                <w:bCs/>
              </w:rPr>
            </w:pPr>
            <w:r>
              <w:rPr>
                <w:b/>
                <w:bCs/>
              </w:rPr>
              <w:t>Portfolio Website</w:t>
            </w:r>
          </w:p>
          <w:p w14:paraId="7DB9672B" w14:textId="77777777" w:rsidR="009D09A6" w:rsidRDefault="009D09A6" w:rsidP="00126049">
            <w:r w:rsidRPr="00BF6DDF">
              <w:rPr>
                <w:b/>
                <w:bCs/>
              </w:rPr>
              <w:t>Stack</w:t>
            </w:r>
            <w:r>
              <w:t xml:space="preserve"> -&gt; Three.js, Vite.js,</w:t>
            </w:r>
            <w:r w:rsidR="00172881">
              <w:t xml:space="preserve"> </w:t>
            </w:r>
            <w:r w:rsidR="00172881" w:rsidRPr="00172881">
              <w:t>dat.GUI</w:t>
            </w:r>
            <w:r w:rsidR="00DD1FAF">
              <w:t xml:space="preserve">, </w:t>
            </w:r>
            <w:r w:rsidR="00D41BE1">
              <w:t>TailwindCSS, HTML5, JavaScript (DOM Manipulation)</w:t>
            </w:r>
          </w:p>
          <w:p w14:paraId="41C25D4D" w14:textId="77777777" w:rsidR="0081745E" w:rsidRDefault="0081745E" w:rsidP="00126049"/>
          <w:p w14:paraId="58823B6C" w14:textId="1B52816E" w:rsidR="0081745E" w:rsidRDefault="0081745E" w:rsidP="0081745E">
            <w:pPr>
              <w:rPr>
                <w:b/>
                <w:bCs/>
              </w:rPr>
            </w:pPr>
            <w:r>
              <w:rPr>
                <w:b/>
                <w:bCs/>
              </w:rPr>
              <w:t xml:space="preserve">Trade Technocrats Ltd. </w:t>
            </w:r>
            <w:r w:rsidR="00D77204">
              <w:rPr>
                <w:b/>
                <w:bCs/>
              </w:rPr>
              <w:t>Proposal</w:t>
            </w:r>
          </w:p>
          <w:p w14:paraId="3EC411AE" w14:textId="77777777" w:rsidR="0081745E" w:rsidRDefault="0081745E" w:rsidP="0081745E">
            <w:r w:rsidRPr="00BF6DDF">
              <w:rPr>
                <w:b/>
                <w:bCs/>
              </w:rPr>
              <w:t>Stack</w:t>
            </w:r>
            <w:r>
              <w:t xml:space="preserve"> -&gt; Three.js, Vite.js, </w:t>
            </w:r>
            <w:r w:rsidRPr="00172881">
              <w:t>dat.GUI</w:t>
            </w:r>
            <w:r>
              <w:t>, TailwindCSS, HTML5, JavaScript (DOM Manipulation)</w:t>
            </w:r>
          </w:p>
          <w:p w14:paraId="73A07BC4" w14:textId="77777777" w:rsidR="0081745E" w:rsidRDefault="0081745E" w:rsidP="0081745E"/>
          <w:p w14:paraId="6EB90FAE" w14:textId="6DAFB1DE" w:rsidR="0081745E" w:rsidRDefault="00955FB6" w:rsidP="0081745E">
            <w:pPr>
              <w:rPr>
                <w:b/>
                <w:bCs/>
              </w:rPr>
            </w:pPr>
            <w:proofErr w:type="spellStart"/>
            <w:r>
              <w:rPr>
                <w:b/>
                <w:bCs/>
              </w:rPr>
              <w:t>Cubix</w:t>
            </w:r>
            <w:proofErr w:type="spellEnd"/>
          </w:p>
          <w:p w14:paraId="143CB5BD" w14:textId="77777777" w:rsidR="0081745E" w:rsidRDefault="0081745E" w:rsidP="0081745E">
            <w:r w:rsidRPr="00BF6DDF">
              <w:rPr>
                <w:b/>
                <w:bCs/>
              </w:rPr>
              <w:t>Stack</w:t>
            </w:r>
            <w:r>
              <w:t xml:space="preserve"> -&gt; Three.js, Vite.js, </w:t>
            </w:r>
            <w:r w:rsidRPr="00172881">
              <w:t>dat.GUI</w:t>
            </w:r>
            <w:r>
              <w:t>, TailwindCSS, HTML5, JavaScript (DOM Manipulation)</w:t>
            </w:r>
          </w:p>
          <w:p w14:paraId="50B54C0D" w14:textId="77777777" w:rsidR="0081745E" w:rsidRDefault="0081745E" w:rsidP="0081745E"/>
          <w:p w14:paraId="56337B71" w14:textId="20F712E6" w:rsidR="0081745E" w:rsidRDefault="00FB2B98" w:rsidP="0081745E">
            <w:pPr>
              <w:rPr>
                <w:b/>
                <w:bCs/>
              </w:rPr>
            </w:pPr>
            <w:r>
              <w:rPr>
                <w:b/>
                <w:bCs/>
              </w:rPr>
              <w:t>Monster OOP</w:t>
            </w:r>
          </w:p>
          <w:p w14:paraId="75BB73FD" w14:textId="10138D66" w:rsidR="0081745E" w:rsidRPr="00843164" w:rsidRDefault="0081745E" w:rsidP="0081745E">
            <w:r w:rsidRPr="00BF6DDF">
              <w:rPr>
                <w:b/>
                <w:bCs/>
              </w:rPr>
              <w:t>Stack</w:t>
            </w:r>
            <w:r>
              <w:t xml:space="preserve"> -&gt; Three.js, Vite.js, </w:t>
            </w:r>
            <w:r w:rsidRPr="00172881">
              <w:t>dat.GUI</w:t>
            </w:r>
            <w:r>
              <w:t>, TailwindCSS, HTML5, JavaScript (DOM Manipulation)</w:t>
            </w:r>
          </w:p>
        </w:tc>
      </w:tr>
    </w:tbl>
    <w:sdt>
      <w:sdtPr>
        <w:alias w:val="Leadership heading:"/>
        <w:tag w:val="Leadership heading:"/>
        <w:id w:val="-597258693"/>
        <w:placeholder>
          <w:docPart w:val="0D95C0B2E83A4C2EB8A3CBB0C30E03B0"/>
        </w:placeholder>
        <w:temporary/>
        <w:showingPlcHdr/>
        <w15:appearance w15:val="hidden"/>
      </w:sdtPr>
      <w:sdtEndPr/>
      <w:sdtContent>
        <w:p w14:paraId="2D3DCD40" w14:textId="77777777" w:rsidR="00126049" w:rsidRPr="00843164" w:rsidRDefault="00126049" w:rsidP="002563E8">
          <w:pPr>
            <w:pStyle w:val="Heading1"/>
          </w:pPr>
          <w:r w:rsidRPr="00843164">
            <w:t>Leadership</w:t>
          </w:r>
        </w:p>
      </w:sdtContent>
    </w:sdt>
    <w:tbl>
      <w:tblPr>
        <w:tblStyle w:val="ResumeTable"/>
        <w:tblW w:w="5000" w:type="pct"/>
        <w:tblCellMar>
          <w:left w:w="1656" w:type="dxa"/>
        </w:tblCellMar>
        <w:tblLook w:val="0620" w:firstRow="1" w:lastRow="0" w:firstColumn="0" w:lastColumn="0" w:noHBand="1" w:noVBand="1"/>
        <w:tblDescription w:val="Leadership table"/>
      </w:tblPr>
      <w:tblGrid>
        <w:gridCol w:w="9072"/>
      </w:tblGrid>
      <w:tr w:rsidR="00260D3F" w:rsidRPr="00843164" w14:paraId="5E3B78C7"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36F7DF3A" w14:textId="77777777" w:rsidR="00260D3F" w:rsidRPr="00843164" w:rsidRDefault="000E4978" w:rsidP="00CF2932">
            <w:sdt>
              <w:sdtPr>
                <w:alias w:val="Enter Leadership details:"/>
                <w:tag w:val="Enter Leadership details:"/>
                <w:id w:val="-2081979218"/>
                <w:placeholder>
                  <w:docPart w:val="D8D46C157CEE463C849F7513F5A3E774"/>
                </w:placeholder>
                <w:temporary/>
                <w:showingPlcHdr/>
                <w15:appearance w15:val="hidden"/>
              </w:sdtPr>
              <w:sdtEndPr/>
              <w:sdtContent>
                <w:r w:rsidR="00260D3F" w:rsidRPr="00843164">
                  <w:t>Are you president of your fraternity, head of the condo board, or a team lead for your favorite charity? You’re a natural leader—tell it like it is!</w:t>
                </w:r>
              </w:sdtContent>
            </w:sdt>
          </w:p>
        </w:tc>
      </w:tr>
    </w:tbl>
    <w:p w14:paraId="2A9559CA" w14:textId="77777777" w:rsidR="00260D3F" w:rsidRPr="00843164" w:rsidRDefault="00260D3F" w:rsidP="00F25533"/>
    <w:sectPr w:rsidR="00260D3F" w:rsidRPr="00843164">
      <w:footerReference w:type="default" r:id="rId14"/>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D9AD4" w14:textId="77777777" w:rsidR="000E4978" w:rsidRDefault="000E4978">
      <w:pPr>
        <w:spacing w:after="0"/>
      </w:pPr>
      <w:r>
        <w:separator/>
      </w:r>
    </w:p>
    <w:p w14:paraId="7BD95AAE" w14:textId="77777777" w:rsidR="000E4978" w:rsidRDefault="000E4978"/>
  </w:endnote>
  <w:endnote w:type="continuationSeparator" w:id="0">
    <w:p w14:paraId="1D20E8F3" w14:textId="77777777" w:rsidR="000E4978" w:rsidRDefault="000E4978">
      <w:pPr>
        <w:spacing w:after="0"/>
      </w:pPr>
      <w:r>
        <w:continuationSeparator/>
      </w:r>
    </w:p>
    <w:p w14:paraId="12958527" w14:textId="77777777" w:rsidR="000E4978" w:rsidRDefault="000E49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DE83B"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3A5F4" w14:textId="77777777" w:rsidR="000E4978" w:rsidRDefault="000E4978">
      <w:pPr>
        <w:spacing w:after="0"/>
      </w:pPr>
      <w:r>
        <w:separator/>
      </w:r>
    </w:p>
    <w:p w14:paraId="7A124E4A" w14:textId="77777777" w:rsidR="000E4978" w:rsidRDefault="000E4978"/>
  </w:footnote>
  <w:footnote w:type="continuationSeparator" w:id="0">
    <w:p w14:paraId="132462D8" w14:textId="77777777" w:rsidR="000E4978" w:rsidRDefault="000E4978">
      <w:pPr>
        <w:spacing w:after="0"/>
      </w:pPr>
      <w:r>
        <w:continuationSeparator/>
      </w:r>
    </w:p>
    <w:p w14:paraId="75F0B90E" w14:textId="77777777" w:rsidR="000E4978" w:rsidRDefault="000E49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C5E53F6"/>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8B"/>
    <w:rsid w:val="00022385"/>
    <w:rsid w:val="000B1C46"/>
    <w:rsid w:val="000C0CA7"/>
    <w:rsid w:val="000E4558"/>
    <w:rsid w:val="000E4978"/>
    <w:rsid w:val="000F2762"/>
    <w:rsid w:val="000F6ECC"/>
    <w:rsid w:val="00126049"/>
    <w:rsid w:val="0014523F"/>
    <w:rsid w:val="00160C9D"/>
    <w:rsid w:val="00172881"/>
    <w:rsid w:val="001B6BCC"/>
    <w:rsid w:val="001E6CD2"/>
    <w:rsid w:val="00254924"/>
    <w:rsid w:val="002563E8"/>
    <w:rsid w:val="00260D3F"/>
    <w:rsid w:val="002924A6"/>
    <w:rsid w:val="002B4577"/>
    <w:rsid w:val="002C5A56"/>
    <w:rsid w:val="002C6A3E"/>
    <w:rsid w:val="002D7AE0"/>
    <w:rsid w:val="00317CFF"/>
    <w:rsid w:val="003D651E"/>
    <w:rsid w:val="00425798"/>
    <w:rsid w:val="00430822"/>
    <w:rsid w:val="00481282"/>
    <w:rsid w:val="004827F9"/>
    <w:rsid w:val="004B29BF"/>
    <w:rsid w:val="00526C73"/>
    <w:rsid w:val="0058637A"/>
    <w:rsid w:val="00650306"/>
    <w:rsid w:val="00691EE0"/>
    <w:rsid w:val="00693B17"/>
    <w:rsid w:val="006B3022"/>
    <w:rsid w:val="006D4D15"/>
    <w:rsid w:val="007127EA"/>
    <w:rsid w:val="00762CE4"/>
    <w:rsid w:val="00783929"/>
    <w:rsid w:val="007941CF"/>
    <w:rsid w:val="00797C46"/>
    <w:rsid w:val="007D18F8"/>
    <w:rsid w:val="007D2CA4"/>
    <w:rsid w:val="00806BB6"/>
    <w:rsid w:val="00813A20"/>
    <w:rsid w:val="0081745E"/>
    <w:rsid w:val="00843164"/>
    <w:rsid w:val="00854E7D"/>
    <w:rsid w:val="008551F7"/>
    <w:rsid w:val="00857475"/>
    <w:rsid w:val="00864387"/>
    <w:rsid w:val="008808F8"/>
    <w:rsid w:val="008A74DF"/>
    <w:rsid w:val="008B5DC0"/>
    <w:rsid w:val="00920F24"/>
    <w:rsid w:val="00931654"/>
    <w:rsid w:val="00955FB6"/>
    <w:rsid w:val="00971CAA"/>
    <w:rsid w:val="00982467"/>
    <w:rsid w:val="00987335"/>
    <w:rsid w:val="00993A15"/>
    <w:rsid w:val="009A2ECC"/>
    <w:rsid w:val="009D09A6"/>
    <w:rsid w:val="009D1E66"/>
    <w:rsid w:val="00A232EB"/>
    <w:rsid w:val="00A82DCC"/>
    <w:rsid w:val="00AD6190"/>
    <w:rsid w:val="00AF7D23"/>
    <w:rsid w:val="00B3531E"/>
    <w:rsid w:val="00B41AE8"/>
    <w:rsid w:val="00B43873"/>
    <w:rsid w:val="00BA2078"/>
    <w:rsid w:val="00BA6F61"/>
    <w:rsid w:val="00BE446D"/>
    <w:rsid w:val="00BF6DDF"/>
    <w:rsid w:val="00C02E26"/>
    <w:rsid w:val="00C067C5"/>
    <w:rsid w:val="00C550B7"/>
    <w:rsid w:val="00C5723B"/>
    <w:rsid w:val="00C704F3"/>
    <w:rsid w:val="00CC05D9"/>
    <w:rsid w:val="00CD6484"/>
    <w:rsid w:val="00CD655F"/>
    <w:rsid w:val="00CD7582"/>
    <w:rsid w:val="00D0020C"/>
    <w:rsid w:val="00D06E8C"/>
    <w:rsid w:val="00D41BE1"/>
    <w:rsid w:val="00D510F5"/>
    <w:rsid w:val="00D568D3"/>
    <w:rsid w:val="00D65641"/>
    <w:rsid w:val="00D77204"/>
    <w:rsid w:val="00D8167C"/>
    <w:rsid w:val="00D81F4E"/>
    <w:rsid w:val="00DD1FAF"/>
    <w:rsid w:val="00DE44F7"/>
    <w:rsid w:val="00DE4F8B"/>
    <w:rsid w:val="00E21B0F"/>
    <w:rsid w:val="00E42361"/>
    <w:rsid w:val="00E76367"/>
    <w:rsid w:val="00EF03A7"/>
    <w:rsid w:val="00F25533"/>
    <w:rsid w:val="00F6077F"/>
    <w:rsid w:val="00F63B5F"/>
    <w:rsid w:val="00F671F4"/>
    <w:rsid w:val="00FB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B017"/>
  <w15:chartTrackingRefBased/>
  <w15:docId w15:val="{1F028281-8C50-4092-AD66-7DF34CCF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45E"/>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character" w:styleId="UnresolvedMention">
    <w:name w:val="Unresolved Mention"/>
    <w:basedOn w:val="DefaultParagraphFont"/>
    <w:uiPriority w:val="99"/>
    <w:semiHidden/>
    <w:unhideWhenUsed/>
    <w:rsid w:val="00DE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saad-saiyed-44936715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aadsaiye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saadsaiyed.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aadsaiyed7@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ds\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6E756D57DD41D4A9967C8DD4F547A7"/>
        <w:category>
          <w:name w:val="General"/>
          <w:gallery w:val="placeholder"/>
        </w:category>
        <w:types>
          <w:type w:val="bbPlcHdr"/>
        </w:types>
        <w:behaviors>
          <w:behavior w:val="content"/>
        </w:behaviors>
        <w:guid w:val="{783CB571-1818-48FC-B0EA-747C31C785C0}"/>
      </w:docPartPr>
      <w:docPartBody>
        <w:p w:rsidR="005E15D7" w:rsidRDefault="0095123C">
          <w:pPr>
            <w:pStyle w:val="406E756D57DD41D4A9967C8DD4F547A7"/>
          </w:pPr>
          <w:r w:rsidRPr="00843164">
            <w:t>Objective</w:t>
          </w:r>
        </w:p>
      </w:docPartBody>
    </w:docPart>
    <w:docPart>
      <w:docPartPr>
        <w:name w:val="6233C302F09D4C7BB2015D010222651E"/>
        <w:category>
          <w:name w:val="General"/>
          <w:gallery w:val="placeholder"/>
        </w:category>
        <w:types>
          <w:type w:val="bbPlcHdr"/>
        </w:types>
        <w:behaviors>
          <w:behavior w:val="content"/>
        </w:behaviors>
        <w:guid w:val="{4740F2CA-2856-45D8-AE73-F47F010589DF}"/>
      </w:docPartPr>
      <w:docPartBody>
        <w:p w:rsidR="005E15D7" w:rsidRDefault="0095123C">
          <w:pPr>
            <w:pStyle w:val="6233C302F09D4C7BB2015D010222651E"/>
          </w:pPr>
          <w:r w:rsidRPr="00843164">
            <w:t>Skills &amp; Abilities</w:t>
          </w:r>
        </w:p>
      </w:docPartBody>
    </w:docPart>
    <w:docPart>
      <w:docPartPr>
        <w:name w:val="DE887043920F49C895A73E4081A07275"/>
        <w:category>
          <w:name w:val="General"/>
          <w:gallery w:val="placeholder"/>
        </w:category>
        <w:types>
          <w:type w:val="bbPlcHdr"/>
        </w:types>
        <w:behaviors>
          <w:behavior w:val="content"/>
        </w:behaviors>
        <w:guid w:val="{4FB76FD7-7D1C-49AA-B394-F7D04BEE9EED}"/>
      </w:docPartPr>
      <w:docPartBody>
        <w:p w:rsidR="005E15D7" w:rsidRDefault="0095123C">
          <w:pPr>
            <w:pStyle w:val="DE887043920F49C895A73E4081A07275"/>
          </w:pPr>
          <w:r w:rsidRPr="00843164">
            <w:t>Experience</w:t>
          </w:r>
        </w:p>
      </w:docPartBody>
    </w:docPart>
    <w:docPart>
      <w:docPartPr>
        <w:name w:val="EFD6F01D124E4C5FB3BD2B3EBA8EEB35"/>
        <w:category>
          <w:name w:val="General"/>
          <w:gallery w:val="placeholder"/>
        </w:category>
        <w:types>
          <w:type w:val="bbPlcHdr"/>
        </w:types>
        <w:behaviors>
          <w:behavior w:val="content"/>
        </w:behaviors>
        <w:guid w:val="{D586DE01-E82A-4496-AA59-CFDCC78A8E3D}"/>
      </w:docPartPr>
      <w:docPartBody>
        <w:p w:rsidR="005E15D7" w:rsidRDefault="0095123C">
          <w:pPr>
            <w:pStyle w:val="EFD6F01D124E4C5FB3BD2B3EBA8EEB35"/>
          </w:pPr>
          <w:r w:rsidRPr="00843164">
            <w:t>Education</w:t>
          </w:r>
        </w:p>
      </w:docPartBody>
    </w:docPart>
    <w:docPart>
      <w:docPartPr>
        <w:name w:val="0D95C0B2E83A4C2EB8A3CBB0C30E03B0"/>
        <w:category>
          <w:name w:val="General"/>
          <w:gallery w:val="placeholder"/>
        </w:category>
        <w:types>
          <w:type w:val="bbPlcHdr"/>
        </w:types>
        <w:behaviors>
          <w:behavior w:val="content"/>
        </w:behaviors>
        <w:guid w:val="{DA8E1707-A414-4237-9F38-62B2857631A0}"/>
      </w:docPartPr>
      <w:docPartBody>
        <w:p w:rsidR="005E15D7" w:rsidRDefault="0095123C">
          <w:pPr>
            <w:pStyle w:val="0D95C0B2E83A4C2EB8A3CBB0C30E03B0"/>
          </w:pPr>
          <w:r w:rsidRPr="00843164">
            <w:t>Leadership</w:t>
          </w:r>
        </w:p>
      </w:docPartBody>
    </w:docPart>
    <w:docPart>
      <w:docPartPr>
        <w:name w:val="D8D46C157CEE463C849F7513F5A3E774"/>
        <w:category>
          <w:name w:val="General"/>
          <w:gallery w:val="placeholder"/>
        </w:category>
        <w:types>
          <w:type w:val="bbPlcHdr"/>
        </w:types>
        <w:behaviors>
          <w:behavior w:val="content"/>
        </w:behaviors>
        <w:guid w:val="{B3C31CCA-40D2-4FC9-B4DF-06B3EF8DAB87}"/>
      </w:docPartPr>
      <w:docPartBody>
        <w:p w:rsidR="005E15D7" w:rsidRDefault="0095123C">
          <w:pPr>
            <w:pStyle w:val="D8D46C157CEE463C849F7513F5A3E774"/>
          </w:pPr>
          <w:r w:rsidRPr="00843164">
            <w:t>Are you president of your fraternity, head of the condo board, or a team lead for your favorite charity? You’re a natural leader—tell it like it 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3C"/>
    <w:rsid w:val="00030DAB"/>
    <w:rsid w:val="0021667E"/>
    <w:rsid w:val="005E15D7"/>
    <w:rsid w:val="00951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6E756D57DD41D4A9967C8DD4F547A7">
    <w:name w:val="406E756D57DD41D4A9967C8DD4F547A7"/>
  </w:style>
  <w:style w:type="paragraph" w:customStyle="1" w:styleId="6233C302F09D4C7BB2015D010222651E">
    <w:name w:val="6233C302F09D4C7BB2015D010222651E"/>
  </w:style>
  <w:style w:type="paragraph" w:customStyle="1" w:styleId="DE887043920F49C895A73E4081A07275">
    <w:name w:val="DE887043920F49C895A73E4081A07275"/>
  </w:style>
  <w:style w:type="character" w:styleId="Emphasis">
    <w:name w:val="Emphasis"/>
    <w:basedOn w:val="DefaultParagraphFont"/>
    <w:uiPriority w:val="7"/>
    <w:unhideWhenUsed/>
    <w:qFormat/>
    <w:rsid w:val="005E15D7"/>
    <w:rPr>
      <w:i/>
      <w:iCs/>
      <w:color w:val="404040" w:themeColor="text1" w:themeTint="BF"/>
    </w:rPr>
  </w:style>
  <w:style w:type="paragraph" w:customStyle="1" w:styleId="EFD6F01D124E4C5FB3BD2B3EBA8EEB35">
    <w:name w:val="EFD6F01D124E4C5FB3BD2B3EBA8EEB35"/>
  </w:style>
  <w:style w:type="paragraph" w:customStyle="1" w:styleId="EB59942BD2F24A359333C6873F9D1BC3">
    <w:name w:val="EB59942BD2F24A359333C6873F9D1BC3"/>
  </w:style>
  <w:style w:type="paragraph" w:customStyle="1" w:styleId="E3663CBA193841C88BE2EABC9F443736">
    <w:name w:val="E3663CBA193841C88BE2EABC9F443736"/>
  </w:style>
  <w:style w:type="paragraph" w:customStyle="1" w:styleId="06EAD032CE7543E78BBB0BAB750AB82F">
    <w:name w:val="06EAD032CE7543E78BBB0BAB750AB82F"/>
  </w:style>
  <w:style w:type="paragraph" w:customStyle="1" w:styleId="DBD8D6B7FF91454EBC0D638CC3B49273">
    <w:name w:val="DBD8D6B7FF91454EBC0D638CC3B49273"/>
  </w:style>
  <w:style w:type="paragraph" w:customStyle="1" w:styleId="327AEF8FFF114AD39E7B28F2FFECE32C">
    <w:name w:val="327AEF8FFF114AD39E7B28F2FFECE32C"/>
  </w:style>
  <w:style w:type="paragraph" w:customStyle="1" w:styleId="3F0761D05CCE40FE94CEEE1AA69B86F7">
    <w:name w:val="3F0761D05CCE40FE94CEEE1AA69B86F7"/>
  </w:style>
  <w:style w:type="paragraph" w:customStyle="1" w:styleId="B5603CD6B3924379A95AD51E9AC2A01F">
    <w:name w:val="B5603CD6B3924379A95AD51E9AC2A01F"/>
  </w:style>
  <w:style w:type="paragraph" w:customStyle="1" w:styleId="0D95C0B2E83A4C2EB8A3CBB0C30E03B0">
    <w:name w:val="0D95C0B2E83A4C2EB8A3CBB0C30E03B0"/>
  </w:style>
  <w:style w:type="paragraph" w:customStyle="1" w:styleId="D8D46C157CEE463C849F7513F5A3E774">
    <w:name w:val="D8D46C157CEE463C849F7513F5A3E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73A5C2-F7B1-4844-B3EF-33B7D0853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Resume.dotx</Template>
  <TotalTime>465</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Saad Saiyed</dc:creator>
  <cp:lastModifiedBy>Saad Saiyed</cp:lastModifiedBy>
  <cp:revision>62</cp:revision>
  <dcterms:created xsi:type="dcterms:W3CDTF">2021-10-10T23:44:00Z</dcterms:created>
  <dcterms:modified xsi:type="dcterms:W3CDTF">2021-10-27T04:40:00Z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